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B241A" w14:textId="77777777" w:rsidR="00080C97" w:rsidRPr="004C03E1" w:rsidRDefault="006213D2" w:rsidP="00787A90">
      <w:pPr>
        <w:pStyle w:val="NoSpacing"/>
        <w:spacing w:line="360" w:lineRule="auto"/>
        <w:rPr>
          <w:b/>
        </w:rPr>
      </w:pPr>
      <w:r w:rsidRPr="004C03E1">
        <w:rPr>
          <w:b/>
        </w:rPr>
        <w:t>Tejasvi Nuthalapati</w:t>
      </w:r>
    </w:p>
    <w:p w14:paraId="7344F633" w14:textId="77777777" w:rsidR="00080C97" w:rsidRDefault="006213D2" w:rsidP="00787A90">
      <w:pPr>
        <w:pStyle w:val="NoSpacing"/>
        <w:spacing w:line="360" w:lineRule="auto"/>
      </w:pPr>
      <w:r>
        <w:t>Artificial Intelligence Nano Degree</w:t>
      </w:r>
    </w:p>
    <w:p w14:paraId="37A5ED00" w14:textId="77777777" w:rsidR="007D4B2F" w:rsidRDefault="006213D2" w:rsidP="00787A90">
      <w:pPr>
        <w:pStyle w:val="NoSpacing"/>
        <w:spacing w:line="360" w:lineRule="auto"/>
      </w:pPr>
      <w:r>
        <w:t>August 16</w:t>
      </w:r>
      <w:r w:rsidRPr="006213D2">
        <w:rPr>
          <w:vertAlign w:val="superscript"/>
        </w:rPr>
        <w:t>th</w:t>
      </w:r>
      <w:r>
        <w:t xml:space="preserve"> 2017</w:t>
      </w:r>
    </w:p>
    <w:p w14:paraId="7381F72F" w14:textId="77777777" w:rsidR="00080C97" w:rsidRPr="00A768E6" w:rsidRDefault="006213D2" w:rsidP="00787A90">
      <w:pPr>
        <w:pStyle w:val="Title"/>
        <w:spacing w:line="360" w:lineRule="auto"/>
        <w:rPr>
          <w:b/>
          <w:sz w:val="28"/>
          <w:szCs w:val="28"/>
        </w:rPr>
      </w:pPr>
      <w:r w:rsidRPr="00A768E6">
        <w:rPr>
          <w:b/>
          <w:sz w:val="28"/>
          <w:szCs w:val="28"/>
        </w:rPr>
        <w:t>Deep Blue</w:t>
      </w:r>
      <w:r w:rsidR="00EC2FE4" w:rsidRPr="00A768E6">
        <w:rPr>
          <w:b/>
          <w:sz w:val="28"/>
          <w:szCs w:val="28"/>
        </w:rPr>
        <w:t xml:space="preserve">: </w:t>
      </w:r>
      <w:r w:rsidRPr="00A768E6">
        <w:rPr>
          <w:b/>
          <w:sz w:val="28"/>
          <w:szCs w:val="28"/>
        </w:rPr>
        <w:t>Research Review</w:t>
      </w:r>
    </w:p>
    <w:p w14:paraId="5BF4AC46" w14:textId="7AA96E03" w:rsidR="00080C97" w:rsidRDefault="00CF0B2F" w:rsidP="00787A90">
      <w:pPr>
        <w:spacing w:line="360" w:lineRule="auto"/>
      </w:pPr>
      <w:r>
        <w:t>Deep Blue is t</w:t>
      </w:r>
      <w:bookmarkStart w:id="0" w:name="_GoBack"/>
      <w:bookmarkEnd w:id="0"/>
      <w:r>
        <w:t>he chess machine that defeated then-</w:t>
      </w:r>
      <w:r w:rsidR="0069721B">
        <w:t>reigning</w:t>
      </w:r>
      <w:r>
        <w:t xml:space="preserve"> World Chess Champion Garry Kasparov in a six game match in 1997. There were a series </w:t>
      </w:r>
      <w:r w:rsidR="0069721B">
        <w:t>of</w:t>
      </w:r>
      <w:r>
        <w:t xml:space="preserve"> machines </w:t>
      </w:r>
      <w:r w:rsidR="0069721B">
        <w:t>that led up to Deep Blue, which</w:t>
      </w:r>
      <w:r>
        <w:t xml:space="preserve"> are Deep Blue I which lost to Garry in a 1996 match, &amp; earlier efforts in </w:t>
      </w:r>
      <w:proofErr w:type="spellStart"/>
      <w:r>
        <w:t>ChipTest</w:t>
      </w:r>
      <w:proofErr w:type="spellEnd"/>
      <w:r>
        <w:t xml:space="preserve"> and </w:t>
      </w:r>
      <w:proofErr w:type="spellStart"/>
      <w:r>
        <w:t>Deepthought</w:t>
      </w:r>
      <w:proofErr w:type="spellEnd"/>
      <w:r>
        <w:t xml:space="preserve"> the very first machines to beat a </w:t>
      </w:r>
      <w:r w:rsidR="0069721B">
        <w:t>Grand Master</w:t>
      </w:r>
      <w:r>
        <w:t xml:space="preserve"> in a tournament play. The 1997 version is called the Deep Blue II. </w:t>
      </w:r>
    </w:p>
    <w:p w14:paraId="5481F057" w14:textId="43B6BD80" w:rsidR="00155BF2" w:rsidRDefault="00155BF2" w:rsidP="00787A90">
      <w:pPr>
        <w:pStyle w:val="Quote"/>
        <w:spacing w:line="360" w:lineRule="auto"/>
        <w:ind w:left="0"/>
      </w:pPr>
      <w:r>
        <w:t xml:space="preserve">After observing several short comings in Deep Blue I the 1996 lost match, multiple new features were improved/introduced. First, </w:t>
      </w:r>
      <w:r w:rsidR="006958FE">
        <w:t>a</w:t>
      </w:r>
      <w:r>
        <w:t xml:space="preserve"> new chip when added improved efficiency with increased per chip speeds of 2-2.5 million positions per seconds of specialized move generation modes. Second, more than double the number of chess chips which use newer</w:t>
      </w:r>
      <w:r w:rsidR="0069721B">
        <w:t>(then)</w:t>
      </w:r>
      <w:r>
        <w:t xml:space="preserve"> SP computer</w:t>
      </w:r>
      <w:r w:rsidR="0069721B">
        <w:t>s</w:t>
      </w:r>
      <w:r>
        <w:t xml:space="preserve"> to support higher processing demands. Thirdly, Development of a set of software tools to aid in debugging and match </w:t>
      </w:r>
      <w:r w:rsidR="006958FE">
        <w:t>preparation (</w:t>
      </w:r>
      <w:r>
        <w:t xml:space="preserve">visualization tools). </w:t>
      </w:r>
    </w:p>
    <w:p w14:paraId="17EE1D90" w14:textId="77777777" w:rsidR="006958FE" w:rsidRDefault="006958FE" w:rsidP="00787A90">
      <w:pPr>
        <w:spacing w:line="360" w:lineRule="auto"/>
        <w:ind w:firstLine="0"/>
        <w:rPr>
          <w:b/>
        </w:rPr>
      </w:pPr>
    </w:p>
    <w:p w14:paraId="24F0DCA1" w14:textId="77777777" w:rsidR="00155BF2" w:rsidRPr="006958FE" w:rsidRDefault="00155BF2" w:rsidP="00787A90">
      <w:pPr>
        <w:spacing w:line="360" w:lineRule="auto"/>
        <w:ind w:firstLine="0"/>
        <w:rPr>
          <w:b/>
        </w:rPr>
      </w:pPr>
      <w:r w:rsidRPr="006958FE">
        <w:rPr>
          <w:b/>
        </w:rPr>
        <w:t>Overview of the Whole System:</w:t>
      </w:r>
    </w:p>
    <w:p w14:paraId="6938F833" w14:textId="784DFDCA" w:rsidR="006958FE" w:rsidRDefault="00155BF2" w:rsidP="00787A90">
      <w:pPr>
        <w:spacing w:line="360" w:lineRule="auto"/>
        <w:ind w:firstLine="0"/>
      </w:pPr>
      <w:r>
        <w:t xml:space="preserve">Deep Blue System is organized in three levels, </w:t>
      </w:r>
      <w:r w:rsidR="0069721B">
        <w:t>one</w:t>
      </w:r>
      <w:r>
        <w:t xml:space="preserve"> of the s</w:t>
      </w:r>
      <w:r w:rsidR="0069721B">
        <w:t xml:space="preserve">ystem is a </w:t>
      </w:r>
      <w:r w:rsidR="0069721B" w:rsidRPr="0069721B">
        <w:rPr>
          <w:b/>
        </w:rPr>
        <w:t>master</w:t>
      </w:r>
      <w:r w:rsidR="0069721B">
        <w:t xml:space="preserve"> and rest are </w:t>
      </w:r>
      <w:r w:rsidR="0069721B" w:rsidRPr="0069721B">
        <w:rPr>
          <w:b/>
        </w:rPr>
        <w:t>w</w:t>
      </w:r>
      <w:r w:rsidRPr="0069721B">
        <w:rPr>
          <w:b/>
        </w:rPr>
        <w:t>orkers</w:t>
      </w:r>
      <w:r>
        <w:t xml:space="preserve">. Master searches the top levels of the game tree and then distributes “leaf” positons to the workers for further examination. Workers after evaluating </w:t>
      </w:r>
      <w:r w:rsidR="00EB470E">
        <w:t xml:space="preserve">few levels then distribute their leaf positons to the </w:t>
      </w:r>
      <w:r w:rsidR="00EB470E" w:rsidRPr="0069721B">
        <w:rPr>
          <w:b/>
        </w:rPr>
        <w:t>chess</w:t>
      </w:r>
      <w:r w:rsidR="00EB470E">
        <w:t xml:space="preserve"> </w:t>
      </w:r>
      <w:r w:rsidR="00EB470E" w:rsidRPr="0069721B">
        <w:rPr>
          <w:b/>
        </w:rPr>
        <w:t>chips</w:t>
      </w:r>
      <w:r w:rsidR="00EB470E">
        <w:t>, which later search the last few levels of the tree. Deep Blue relies on several ideas developed in earlier chess programs including quiescence search, iterative</w:t>
      </w:r>
      <w:r w:rsidR="00787A90">
        <w:t xml:space="preserve"> deepening</w:t>
      </w:r>
      <w:r w:rsidR="00EB470E">
        <w:t xml:space="preserve">, transposition tables and NegaScout. Apart from these ideas there are several unexplored areas &amp; challenges which Deep Blue II team faced, which </w:t>
      </w:r>
      <w:r w:rsidR="006958FE">
        <w:t>pertain to the l</w:t>
      </w:r>
      <w:r w:rsidR="00EB470E">
        <w:t xml:space="preserve">arge </w:t>
      </w:r>
      <w:r w:rsidR="006958FE">
        <w:t xml:space="preserve">searching capacity which needed </w:t>
      </w:r>
      <w:r w:rsidR="0069721B">
        <w:t>exploring non-uniformly deeper,</w:t>
      </w:r>
      <w:r w:rsidR="006958FE">
        <w:t xml:space="preserve"> similar to strong human players,</w:t>
      </w:r>
      <w:r w:rsidR="0069721B">
        <w:t xml:space="preserve"> additionally</w:t>
      </w:r>
      <w:r w:rsidR="006958FE">
        <w:t xml:space="preserve"> search should provide “insurance” against </w:t>
      </w:r>
    </w:p>
    <w:p w14:paraId="49969F95" w14:textId="77777777" w:rsidR="00EB470E" w:rsidRDefault="006958FE" w:rsidP="00787A90">
      <w:pPr>
        <w:spacing w:line="360" w:lineRule="auto"/>
        <w:ind w:firstLine="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ECDF9F" wp14:editId="714BAD87">
                <wp:simplePos x="0" y="0"/>
                <wp:positionH relativeFrom="column">
                  <wp:posOffset>1537335</wp:posOffset>
                </wp:positionH>
                <wp:positionV relativeFrom="paragraph">
                  <wp:posOffset>231521</wp:posOffset>
                </wp:positionV>
                <wp:extent cx="1143686" cy="286004"/>
                <wp:effectExtent l="50800" t="0" r="2476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686" cy="286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9B81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21.05pt;margin-top:18.25pt;width:90.05pt;height:22.5pt;flip:x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" strokecolor="#ddd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88F8BD" wp14:editId="08BB14C6">
                <wp:simplePos x="0" y="0"/>
                <wp:positionH relativeFrom="column">
                  <wp:posOffset>2796235</wp:posOffset>
                </wp:positionH>
                <wp:positionV relativeFrom="paragraph">
                  <wp:posOffset>231521</wp:posOffset>
                </wp:positionV>
                <wp:extent cx="1179500" cy="286004"/>
                <wp:effectExtent l="0" t="0" r="9080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500" cy="286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CD36F" id="Straight Arrow Connector 20" o:spid="_x0000_s1026" type="#_x0000_t32" style="position:absolute;margin-left:220.2pt;margin-top:18.25pt;width:92.8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" strokecolor="#ddd [3204]" strokeweight=".5pt">
                <v:stroke endarrow="block" joinstyle="miter"/>
              </v:shape>
            </w:pict>
          </mc:Fallback>
        </mc:AlternateContent>
      </w:r>
      <w:r w:rsidR="00787A9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18A68E" wp14:editId="28BA5906">
                <wp:simplePos x="0" y="0"/>
                <wp:positionH relativeFrom="column">
                  <wp:posOffset>2450465</wp:posOffset>
                </wp:positionH>
                <wp:positionV relativeFrom="paragraph">
                  <wp:posOffset>0</wp:posOffset>
                </wp:positionV>
                <wp:extent cx="1829435" cy="345440"/>
                <wp:effectExtent l="0" t="0" r="0" b="1016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4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D767F" w14:textId="77777777" w:rsidR="00787A90" w:rsidRPr="00787A90" w:rsidRDefault="00787A9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87A90">
                              <w:rPr>
                                <w:sz w:val="20"/>
                                <w:szCs w:val="20"/>
                              </w:rPr>
                              <w:t>master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8A68E" id="_x0000_t202" coordsize="21600,21600" o:spt="202" path="m0,0l0,21600,21600,21600,21600,0xe">
                <v:stroke joinstyle="miter"/>
                <v:path gradientshapeok="t" o:connecttype="rect"/>
              </v:shapetype>
              <v:shape id="Text Box 26" o:spid="_x0000_s1026" type="#_x0000_t202" style="position:absolute;margin-left:192.95pt;margin-top:0;width:144.05pt;height:27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" filled="f" stroked="f">
                <v:textbox>
                  <w:txbxContent>
                    <w:p w14:paraId="538D767F" w14:textId="77777777" w:rsidR="00787A90" w:rsidRPr="00787A90" w:rsidRDefault="00787A90">
                      <w:pPr>
                        <w:rPr>
                          <w:sz w:val="20"/>
                          <w:szCs w:val="20"/>
                        </w:rPr>
                      </w:pPr>
                      <w:r w:rsidRPr="00787A90">
                        <w:rPr>
                          <w:sz w:val="20"/>
                          <w:szCs w:val="20"/>
                        </w:rPr>
                        <w:t>master (1)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7A9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F600F1" wp14:editId="6B8ED525">
                <wp:simplePos x="0" y="0"/>
                <wp:positionH relativeFrom="column">
                  <wp:posOffset>2567635</wp:posOffset>
                </wp:positionH>
                <wp:positionV relativeFrom="paragraph">
                  <wp:posOffset>1</wp:posOffset>
                </wp:positionV>
                <wp:extent cx="457200" cy="133706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457200" cy="133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891C3" w14:textId="77777777" w:rsidR="00787A90" w:rsidRDefault="00787A90">
                            <w:r>
                              <w:t>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600F1" id="Text Box 25" o:spid="_x0000_s1027" type="#_x0000_t202" style="position:absolute;margin-left:202.2pt;margin-top:0;width:36pt;height:10.55pt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" filled="f" stroked="f">
                <v:textbox>
                  <w:txbxContent>
                    <w:p w14:paraId="2C7891C3" w14:textId="77777777" w:rsidR="00787A90" w:rsidRDefault="00787A90">
                      <w:r>
                        <w:t>mas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47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53FB8" wp14:editId="48AA5022">
                <wp:simplePos x="0" y="0"/>
                <wp:positionH relativeFrom="column">
                  <wp:posOffset>2677795</wp:posOffset>
                </wp:positionH>
                <wp:positionV relativeFrom="paragraph">
                  <wp:posOffset>116840</wp:posOffset>
                </wp:positionV>
                <wp:extent cx="228600" cy="229235"/>
                <wp:effectExtent l="0" t="0" r="25400" b="24765"/>
                <wp:wrapThrough wrapText="bothSides">
                  <wp:wrapPolygon edited="0">
                    <wp:start x="0" y="0"/>
                    <wp:lineTo x="0" y="21540"/>
                    <wp:lineTo x="21600" y="21540"/>
                    <wp:lineTo x="21600" y="0"/>
                    <wp:lineTo x="0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9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0D8076" id="Oval 2" o:spid="_x0000_s1026" style="position:absolute;margin-left:210.85pt;margin-top:9.2pt;width:18pt;height:18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" fillcolor="#ddd [3204]" strokecolor="#6e6e6e [1604]" strokeweight="1pt">
                <v:stroke joinstyle="miter"/>
                <w10:wrap type="through"/>
              </v:oval>
            </w:pict>
          </mc:Fallback>
        </mc:AlternateContent>
      </w:r>
    </w:p>
    <w:p w14:paraId="3274F5EA" w14:textId="722B3CB6" w:rsidR="00EB470E" w:rsidRDefault="0069721B" w:rsidP="00787A90">
      <w:pPr>
        <w:spacing w:line="360" w:lineRule="auto"/>
        <w:ind w:firstLine="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FE0930" wp14:editId="53D51597">
                <wp:simplePos x="0" y="0"/>
                <wp:positionH relativeFrom="column">
                  <wp:posOffset>3669589</wp:posOffset>
                </wp:positionH>
                <wp:positionV relativeFrom="paragraph">
                  <wp:posOffset>105410</wp:posOffset>
                </wp:positionV>
                <wp:extent cx="1829435" cy="345440"/>
                <wp:effectExtent l="0" t="0" r="0" b="1016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4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78316" w14:textId="77777777" w:rsidR="00787A90" w:rsidRPr="00787A90" w:rsidRDefault="00787A90" w:rsidP="00787A9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87A90">
                              <w:rPr>
                                <w:sz w:val="20"/>
                                <w:szCs w:val="20"/>
                              </w:rPr>
                              <w:t>workers (29)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E0930" id="Text Box 27" o:spid="_x0000_s1028" type="#_x0000_t202" style="position:absolute;margin-left:288.95pt;margin-top:8.3pt;width:144.05pt;height:2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" filled="f" stroked="f">
                <v:textbox>
                  <w:txbxContent>
                    <w:p w14:paraId="46178316" w14:textId="77777777" w:rsidR="00787A90" w:rsidRPr="00787A90" w:rsidRDefault="00787A90" w:rsidP="00787A90">
                      <w:pPr>
                        <w:rPr>
                          <w:sz w:val="20"/>
                          <w:szCs w:val="20"/>
                        </w:rPr>
                      </w:pPr>
                      <w:r w:rsidRPr="00787A90">
                        <w:rPr>
                          <w:sz w:val="20"/>
                          <w:szCs w:val="20"/>
                        </w:rPr>
                        <w:t>workers (29)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58F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AF9F75" wp14:editId="3D84F8B0">
                <wp:simplePos x="0" y="0"/>
                <wp:positionH relativeFrom="column">
                  <wp:posOffset>2835707</wp:posOffset>
                </wp:positionH>
                <wp:positionV relativeFrom="paragraph">
                  <wp:posOffset>22911</wp:posOffset>
                </wp:positionV>
                <wp:extent cx="338506" cy="224434"/>
                <wp:effectExtent l="0" t="0" r="93345" b="806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506" cy="224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665F6" id="Straight Arrow Connector 19" o:spid="_x0000_s1026" type="#_x0000_t32" style="position:absolute;margin-left:223.3pt;margin-top:1.8pt;width:26.65pt;height:17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" strokecolor="#ddd [3204]" strokeweight=".5pt">
                <v:stroke endarrow="block" joinstyle="miter"/>
              </v:shape>
            </w:pict>
          </mc:Fallback>
        </mc:AlternateContent>
      </w:r>
      <w:r w:rsidR="006958F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FDAD75" wp14:editId="3AF4398C">
                <wp:simplePos x="0" y="0"/>
                <wp:positionH relativeFrom="column">
                  <wp:posOffset>2754300</wp:posOffset>
                </wp:positionH>
                <wp:positionV relativeFrom="paragraph">
                  <wp:posOffset>22911</wp:posOffset>
                </wp:positionV>
                <wp:extent cx="109499" cy="226339"/>
                <wp:effectExtent l="0" t="0" r="68580" b="787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99" cy="226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146DE" id="Straight Arrow Connector 17" o:spid="_x0000_s1026" type="#_x0000_t32" style="position:absolute;margin-left:216.85pt;margin-top:1.8pt;width:8.6pt;height:1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" strokecolor="#ddd [3204]" strokeweight=".5pt">
                <v:stroke endarrow="block" joinstyle="miter"/>
              </v:shape>
            </w:pict>
          </mc:Fallback>
        </mc:AlternateContent>
      </w:r>
      <w:r w:rsidR="006958F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FD8E81" wp14:editId="0750C887">
                <wp:simplePos x="0" y="0"/>
                <wp:positionH relativeFrom="column">
                  <wp:posOffset>2601976</wp:posOffset>
                </wp:positionH>
                <wp:positionV relativeFrom="paragraph">
                  <wp:posOffset>22911</wp:posOffset>
                </wp:positionV>
                <wp:extent cx="227000" cy="228244"/>
                <wp:effectExtent l="50800" t="0" r="27305" b="768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000" cy="2282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8B71C" id="Straight Arrow Connector 16" o:spid="_x0000_s1026" type="#_x0000_t32" style="position:absolute;margin-left:204.9pt;margin-top:1.8pt;width:17.85pt;height:17.9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" strokecolor="#ddd [3204]" strokeweight=".5pt">
                <v:stroke endarrow="block" joinstyle="miter"/>
              </v:shape>
            </w:pict>
          </mc:Fallback>
        </mc:AlternateContent>
      </w:r>
      <w:r w:rsidR="006958F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4CFAEA" wp14:editId="4742F258">
                <wp:simplePos x="0" y="0"/>
                <wp:positionH relativeFrom="column">
                  <wp:posOffset>2296185</wp:posOffset>
                </wp:positionH>
                <wp:positionV relativeFrom="paragraph">
                  <wp:posOffset>28321</wp:posOffset>
                </wp:positionV>
                <wp:extent cx="456641" cy="230226"/>
                <wp:effectExtent l="50800" t="0" r="26035" b="749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641" cy="230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DAA1F" id="Straight Arrow Connector 15" o:spid="_x0000_s1026" type="#_x0000_t32" style="position:absolute;margin-left:180.8pt;margin-top:2.25pt;width:35.95pt;height:18.1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" strokecolor="#ddd [3204]" strokeweight=".5pt">
                <v:stroke endarrow="block" joinstyle="miter"/>
              </v:shape>
            </w:pict>
          </mc:Fallback>
        </mc:AlternateContent>
      </w:r>
      <w:r w:rsidR="00787A9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C8D098" wp14:editId="0DF70DB2">
                <wp:simplePos x="0" y="0"/>
                <wp:positionH relativeFrom="column">
                  <wp:posOffset>2908935</wp:posOffset>
                </wp:positionH>
                <wp:positionV relativeFrom="paragraph">
                  <wp:posOffset>220980</wp:posOffset>
                </wp:positionV>
                <wp:extent cx="1372870" cy="343535"/>
                <wp:effectExtent l="0" t="0" r="0" b="1206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87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8A7B7" w14:textId="77777777" w:rsidR="00787A90" w:rsidRDefault="00787A90" w:rsidP="00787A90">
                            <w:r>
                              <w:t>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8D098" id="Text Box 30" o:spid="_x0000_s1029" type="#_x0000_t202" style="position:absolute;margin-left:229.05pt;margin-top:17.4pt;width:108.1pt;height:27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" filled="f" stroked="f">
                <v:textbox>
                  <w:txbxContent>
                    <w:p w14:paraId="2478A7B7" w14:textId="77777777" w:rsidR="00787A90" w:rsidRDefault="00787A90" w:rsidP="00787A90">
                      <w:r>
                        <w:t>...........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7A9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D51B29" wp14:editId="7FC50979">
                <wp:simplePos x="0" y="0"/>
                <wp:positionH relativeFrom="column">
                  <wp:posOffset>1078230</wp:posOffset>
                </wp:positionH>
                <wp:positionV relativeFrom="paragraph">
                  <wp:posOffset>223520</wp:posOffset>
                </wp:positionV>
                <wp:extent cx="1372870" cy="343535"/>
                <wp:effectExtent l="0" t="0" r="0" b="12065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87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394A6" w14:textId="77777777" w:rsidR="00787A90" w:rsidRDefault="00787A90">
                            <w:r>
                              <w:t>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51B29" id="Text Box 29" o:spid="_x0000_s1030" type="#_x0000_t202" style="position:absolute;margin-left:84.9pt;margin-top:17.6pt;width:108.1pt;height:27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" filled="f" stroked="f">
                <v:textbox>
                  <w:txbxContent>
                    <w:p w14:paraId="41B394A6" w14:textId="77777777" w:rsidR="00787A90" w:rsidRDefault="00787A90">
                      <w:r>
                        <w:t>...........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47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E2080C" wp14:editId="635BB9CE">
                <wp:simplePos x="0" y="0"/>
                <wp:positionH relativeFrom="column">
                  <wp:posOffset>3936365</wp:posOffset>
                </wp:positionH>
                <wp:positionV relativeFrom="paragraph">
                  <wp:posOffset>221615</wp:posOffset>
                </wp:positionV>
                <wp:extent cx="228600" cy="229235"/>
                <wp:effectExtent l="0" t="0" r="25400" b="24765"/>
                <wp:wrapThrough wrapText="bothSides">
                  <wp:wrapPolygon edited="0">
                    <wp:start x="0" y="0"/>
                    <wp:lineTo x="0" y="21540"/>
                    <wp:lineTo x="21600" y="21540"/>
                    <wp:lineTo x="21600" y="0"/>
                    <wp:lineTo x="0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9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86C83" id="Oval 8" o:spid="_x0000_s1026" style="position:absolute;margin-left:309.95pt;margin-top:17.45pt;width:18pt;height:18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" fillcolor="#ddd [3204]" strokecolor="#6e6e6e [1604]" strokeweight="1pt">
                <v:stroke joinstyle="miter"/>
                <w10:wrap type="through"/>
              </v:oval>
            </w:pict>
          </mc:Fallback>
        </mc:AlternateContent>
      </w:r>
      <w:r w:rsidR="00EB47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F40101" wp14:editId="3BD77627">
                <wp:simplePos x="0" y="0"/>
                <wp:positionH relativeFrom="column">
                  <wp:posOffset>1308735</wp:posOffset>
                </wp:positionH>
                <wp:positionV relativeFrom="paragraph">
                  <wp:posOffset>221615</wp:posOffset>
                </wp:positionV>
                <wp:extent cx="228600" cy="229235"/>
                <wp:effectExtent l="0" t="0" r="25400" b="24765"/>
                <wp:wrapThrough wrapText="bothSides">
                  <wp:wrapPolygon edited="0">
                    <wp:start x="0" y="0"/>
                    <wp:lineTo x="0" y="21540"/>
                    <wp:lineTo x="21600" y="21540"/>
                    <wp:lineTo x="21600" y="0"/>
                    <wp:lineTo x="0" y="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9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91DD5" id="Oval 7" o:spid="_x0000_s1026" style="position:absolute;margin-left:103.05pt;margin-top:17.45pt;width:18pt;height:18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" fillcolor="#ddd [3204]" strokecolor="#6e6e6e [1604]" strokeweight="1pt">
                <v:stroke joinstyle="miter"/>
                <w10:wrap type="through"/>
              </v:oval>
            </w:pict>
          </mc:Fallback>
        </mc:AlternateContent>
      </w:r>
      <w:r w:rsidR="00EB47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DC9A7F" wp14:editId="511FDC4B">
                <wp:simplePos x="0" y="0"/>
                <wp:positionH relativeFrom="column">
                  <wp:posOffset>3135630</wp:posOffset>
                </wp:positionH>
                <wp:positionV relativeFrom="paragraph">
                  <wp:posOffset>221615</wp:posOffset>
                </wp:positionV>
                <wp:extent cx="228600" cy="229235"/>
                <wp:effectExtent l="0" t="0" r="25400" b="24765"/>
                <wp:wrapThrough wrapText="bothSides">
                  <wp:wrapPolygon edited="0">
                    <wp:start x="0" y="0"/>
                    <wp:lineTo x="0" y="21540"/>
                    <wp:lineTo x="21600" y="21540"/>
                    <wp:lineTo x="21600" y="0"/>
                    <wp:lineTo x="0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9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91CE1" id="Oval 6" o:spid="_x0000_s1026" style="position:absolute;margin-left:246.9pt;margin-top:17.45pt;width:18pt;height:18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" fillcolor="#ddd [3204]" strokecolor="#6e6e6e [1604]" strokeweight="1pt">
                <v:stroke joinstyle="miter"/>
                <w10:wrap type="through"/>
              </v:oval>
            </w:pict>
          </mc:Fallback>
        </mc:AlternateContent>
      </w:r>
      <w:r w:rsidR="00EB47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530123" wp14:editId="615F7806">
                <wp:simplePos x="0" y="0"/>
                <wp:positionH relativeFrom="column">
                  <wp:posOffset>2792730</wp:posOffset>
                </wp:positionH>
                <wp:positionV relativeFrom="paragraph">
                  <wp:posOffset>221615</wp:posOffset>
                </wp:positionV>
                <wp:extent cx="228600" cy="229235"/>
                <wp:effectExtent l="0" t="0" r="25400" b="24765"/>
                <wp:wrapThrough wrapText="bothSides">
                  <wp:wrapPolygon edited="0">
                    <wp:start x="0" y="0"/>
                    <wp:lineTo x="0" y="21540"/>
                    <wp:lineTo x="21600" y="21540"/>
                    <wp:lineTo x="21600" y="0"/>
                    <wp:lineTo x="0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9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396B6" id="Oval 5" o:spid="_x0000_s1026" style="position:absolute;margin-left:219.9pt;margin-top:17.45pt;width:18pt;height:18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" fillcolor="#ddd [3204]" strokecolor="#6e6e6e [1604]" strokeweight="1pt">
                <v:stroke joinstyle="miter"/>
                <w10:wrap type="through"/>
              </v:oval>
            </w:pict>
          </mc:Fallback>
        </mc:AlternateContent>
      </w:r>
      <w:r w:rsidR="00EB47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8C75FE" wp14:editId="759755C1">
                <wp:simplePos x="0" y="0"/>
                <wp:positionH relativeFrom="column">
                  <wp:posOffset>2450465</wp:posOffset>
                </wp:positionH>
                <wp:positionV relativeFrom="paragraph">
                  <wp:posOffset>221615</wp:posOffset>
                </wp:positionV>
                <wp:extent cx="228600" cy="229235"/>
                <wp:effectExtent l="0" t="0" r="25400" b="24765"/>
                <wp:wrapThrough wrapText="bothSides">
                  <wp:wrapPolygon edited="0">
                    <wp:start x="0" y="0"/>
                    <wp:lineTo x="0" y="21540"/>
                    <wp:lineTo x="21600" y="21540"/>
                    <wp:lineTo x="21600" y="0"/>
                    <wp:lineTo x="0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9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7B6301" id="Oval 4" o:spid="_x0000_s1026" style="position:absolute;margin-left:192.95pt;margin-top:17.45pt;width:18pt;height:18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" fillcolor="#ddd [3204]" strokecolor="#6e6e6e [1604]" strokeweight="1pt">
                <v:stroke joinstyle="miter"/>
                <w10:wrap type="through"/>
              </v:oval>
            </w:pict>
          </mc:Fallback>
        </mc:AlternateContent>
      </w:r>
      <w:r w:rsidR="00EB47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1CE11" wp14:editId="2B0B2CE2">
                <wp:simplePos x="0" y="0"/>
                <wp:positionH relativeFrom="column">
                  <wp:posOffset>2108835</wp:posOffset>
                </wp:positionH>
                <wp:positionV relativeFrom="paragraph">
                  <wp:posOffset>222250</wp:posOffset>
                </wp:positionV>
                <wp:extent cx="228600" cy="229235"/>
                <wp:effectExtent l="0" t="0" r="25400" b="24765"/>
                <wp:wrapThrough wrapText="bothSides">
                  <wp:wrapPolygon edited="0">
                    <wp:start x="0" y="0"/>
                    <wp:lineTo x="0" y="21540"/>
                    <wp:lineTo x="21600" y="21540"/>
                    <wp:lineTo x="21600" y="0"/>
                    <wp:lineTo x="0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9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6C5EDF" id="Oval 3" o:spid="_x0000_s1026" style="position:absolute;margin-left:166.05pt;margin-top:17.5pt;width:18pt;height:18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" fillcolor="#ddd [3204]" strokecolor="#6e6e6e [1604]" strokeweight="1pt">
                <v:stroke joinstyle="miter"/>
                <w10:wrap type="through"/>
              </v:oval>
            </w:pict>
          </mc:Fallback>
        </mc:AlternateContent>
      </w:r>
    </w:p>
    <w:p w14:paraId="4C0AE33B" w14:textId="77777777" w:rsidR="00EB470E" w:rsidRDefault="00787A90" w:rsidP="00787A90">
      <w:pPr>
        <w:spacing w:line="360" w:lineRule="auto"/>
        <w:ind w:firstLine="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C5913F" wp14:editId="4462121A">
                <wp:simplePos x="0" y="0"/>
                <wp:positionH relativeFrom="column">
                  <wp:posOffset>2903855</wp:posOffset>
                </wp:positionH>
                <wp:positionV relativeFrom="paragraph">
                  <wp:posOffset>213360</wp:posOffset>
                </wp:positionV>
                <wp:extent cx="2747645" cy="345440"/>
                <wp:effectExtent l="0" t="0" r="0" b="1016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764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08888" w14:textId="77777777" w:rsidR="00787A90" w:rsidRPr="00787A90" w:rsidRDefault="00787A90" w:rsidP="00787A9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87A90">
                              <w:rPr>
                                <w:sz w:val="20"/>
                                <w:szCs w:val="20"/>
                              </w:rPr>
                              <w:softHyphen/>
                              <w:t>chess chips (480), each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5913F" id="Text Box 28" o:spid="_x0000_s1031" type="#_x0000_t202" style="position:absolute;margin-left:228.65pt;margin-top:16.8pt;width:216.35pt;height:27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" filled="f" stroked="f">
                <v:textbox>
                  <w:txbxContent>
                    <w:p w14:paraId="76C08888" w14:textId="77777777" w:rsidR="00787A90" w:rsidRPr="00787A90" w:rsidRDefault="00787A90" w:rsidP="00787A90">
                      <w:pPr>
                        <w:rPr>
                          <w:sz w:val="20"/>
                          <w:szCs w:val="20"/>
                        </w:rPr>
                      </w:pPr>
                      <w:r w:rsidRPr="00787A90">
                        <w:rPr>
                          <w:sz w:val="20"/>
                          <w:szCs w:val="20"/>
                        </w:rPr>
                        <w:softHyphen/>
                        <w:t>chess chips</w:t>
                      </w:r>
                      <w:r w:rsidRPr="00787A9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87A90">
                        <w:rPr>
                          <w:sz w:val="20"/>
                          <w:szCs w:val="20"/>
                        </w:rPr>
                        <w:t>(480</w:t>
                      </w:r>
                      <w:r w:rsidRPr="00787A90">
                        <w:rPr>
                          <w:sz w:val="20"/>
                          <w:szCs w:val="20"/>
                        </w:rPr>
                        <w:t>)</w:t>
                      </w:r>
                      <w:r w:rsidRPr="00787A90">
                        <w:rPr>
                          <w:sz w:val="20"/>
                          <w:szCs w:val="20"/>
                        </w:rPr>
                        <w:t>, each 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5D3EB9" wp14:editId="713BF96C">
                <wp:simplePos x="0" y="0"/>
                <wp:positionH relativeFrom="column">
                  <wp:posOffset>2908935</wp:posOffset>
                </wp:positionH>
                <wp:positionV relativeFrom="paragraph">
                  <wp:posOffset>328295</wp:posOffset>
                </wp:positionV>
                <wp:extent cx="1372870" cy="343535"/>
                <wp:effectExtent l="0" t="0" r="0" b="12065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87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FF2BC" w14:textId="77777777" w:rsidR="00787A90" w:rsidRDefault="00787A90" w:rsidP="00787A90">
                            <w:r>
                              <w:t>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D3EB9" id="Text Box 32" o:spid="_x0000_s1032" type="#_x0000_t202" style="position:absolute;margin-left:229.05pt;margin-top:25.85pt;width:108.1pt;height:27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" filled="f" stroked="f">
                <v:textbox>
                  <w:txbxContent>
                    <w:p w14:paraId="4BDFF2BC" w14:textId="77777777" w:rsidR="00787A90" w:rsidRDefault="00787A90" w:rsidP="00787A90">
                      <w:r>
                        <w:t>.................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DCA99C" wp14:editId="406390FA">
                <wp:simplePos x="0" y="0"/>
                <wp:positionH relativeFrom="column">
                  <wp:posOffset>851535</wp:posOffset>
                </wp:positionH>
                <wp:positionV relativeFrom="paragraph">
                  <wp:posOffset>327660</wp:posOffset>
                </wp:positionV>
                <wp:extent cx="1372870" cy="343535"/>
                <wp:effectExtent l="0" t="0" r="0" b="12065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87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0F0F1" w14:textId="77777777" w:rsidR="00787A90" w:rsidRDefault="00787A90" w:rsidP="00787A90">
                            <w:r>
                              <w:t>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CA99C" id="Text Box 31" o:spid="_x0000_s1033" type="#_x0000_t202" style="position:absolute;margin-left:67.05pt;margin-top:25.8pt;width:108.1pt;height:27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" filled="f" stroked="f">
                <v:textbox>
                  <w:txbxContent>
                    <w:p w14:paraId="3EA0F0F1" w14:textId="77777777" w:rsidR="00787A90" w:rsidRDefault="00787A90" w:rsidP="00787A90">
                      <w:r>
                        <w:t>...........</w:t>
                      </w:r>
                      <w:r>
                        <w:t>......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BD8F5A" wp14:editId="713142F0">
                <wp:simplePos x="0" y="0"/>
                <wp:positionH relativeFrom="column">
                  <wp:posOffset>3251835</wp:posOffset>
                </wp:positionH>
                <wp:positionV relativeFrom="paragraph">
                  <wp:posOffset>99746</wp:posOffset>
                </wp:positionV>
                <wp:extent cx="45719" cy="233883"/>
                <wp:effectExtent l="50800" t="0" r="56515" b="711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3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164A2" id="Straight Arrow Connector 24" o:spid="_x0000_s1026" type="#_x0000_t32" style="position:absolute;margin-left:256.05pt;margin-top:7.85pt;width:3.6pt;height:18.4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" strokecolor="#ddd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E1E9D3" wp14:editId="3AD40836">
                <wp:simplePos x="0" y="0"/>
                <wp:positionH relativeFrom="column">
                  <wp:posOffset>2907386</wp:posOffset>
                </wp:positionH>
                <wp:positionV relativeFrom="paragraph">
                  <wp:posOffset>99949</wp:posOffset>
                </wp:positionV>
                <wp:extent cx="45719" cy="233883"/>
                <wp:effectExtent l="50800" t="0" r="56515" b="711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3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D9492" id="Straight Arrow Connector 23" o:spid="_x0000_s1026" type="#_x0000_t32" style="position:absolute;margin-left:228.95pt;margin-top:7.85pt;width:3.6pt;height:18.4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" strokecolor="#ddd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4BE12C" wp14:editId="410A41DB">
                <wp:simplePos x="0" y="0"/>
                <wp:positionH relativeFrom="column">
                  <wp:posOffset>2566035</wp:posOffset>
                </wp:positionH>
                <wp:positionV relativeFrom="paragraph">
                  <wp:posOffset>99746</wp:posOffset>
                </wp:positionV>
                <wp:extent cx="45719" cy="233883"/>
                <wp:effectExtent l="50800" t="0" r="56515" b="711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3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97C87" id="Straight Arrow Connector 22" o:spid="_x0000_s1026" type="#_x0000_t32" style="position:absolute;margin-left:202.05pt;margin-top:7.85pt;width:3.6pt;height:18.4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" strokecolor="#ddd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8D458D" wp14:editId="63B207A4">
                <wp:simplePos x="0" y="0"/>
                <wp:positionH relativeFrom="column">
                  <wp:posOffset>2178102</wp:posOffset>
                </wp:positionH>
                <wp:positionV relativeFrom="paragraph">
                  <wp:posOffset>96317</wp:posOffset>
                </wp:positionV>
                <wp:extent cx="45719" cy="233883"/>
                <wp:effectExtent l="50800" t="0" r="56515" b="711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3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32DDF" id="Straight Arrow Connector 21" o:spid="_x0000_s1026" type="#_x0000_t32" style="position:absolute;margin-left:171.5pt;margin-top:7.6pt;width:3.6pt;height:18.4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" strokecolor="#ddd [3204]" strokeweight=".5pt">
                <v:stroke endarrow="block" joinstyle="miter"/>
              </v:shape>
            </w:pict>
          </mc:Fallback>
        </mc:AlternateContent>
      </w:r>
      <w:r w:rsidR="00EB47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DBFB1D" wp14:editId="753D6DE2">
                <wp:simplePos x="0" y="0"/>
                <wp:positionH relativeFrom="column">
                  <wp:posOffset>3137535</wp:posOffset>
                </wp:positionH>
                <wp:positionV relativeFrom="paragraph">
                  <wp:posOffset>328295</wp:posOffset>
                </wp:positionV>
                <wp:extent cx="228600" cy="229235"/>
                <wp:effectExtent l="0" t="0" r="25400" b="24765"/>
                <wp:wrapThrough wrapText="bothSides">
                  <wp:wrapPolygon edited="0">
                    <wp:start x="0" y="0"/>
                    <wp:lineTo x="0" y="21540"/>
                    <wp:lineTo x="21600" y="21540"/>
                    <wp:lineTo x="21600" y="0"/>
                    <wp:lineTo x="0" y="0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9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F5F3AB" id="Oval 12" o:spid="_x0000_s1026" style="position:absolute;margin-left:247.05pt;margin-top:25.85pt;width:18pt;height:18.0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" fillcolor="#ddd [3204]" strokecolor="#6e6e6e [1604]" strokeweight="1pt">
                <v:stroke joinstyle="miter"/>
                <w10:wrap type="through"/>
              </v:oval>
            </w:pict>
          </mc:Fallback>
        </mc:AlternateContent>
      </w:r>
      <w:r w:rsidR="00EB47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AD7BF3" wp14:editId="2A78F511">
                <wp:simplePos x="0" y="0"/>
                <wp:positionH relativeFrom="column">
                  <wp:posOffset>2792730</wp:posOffset>
                </wp:positionH>
                <wp:positionV relativeFrom="paragraph">
                  <wp:posOffset>328295</wp:posOffset>
                </wp:positionV>
                <wp:extent cx="228600" cy="229235"/>
                <wp:effectExtent l="0" t="0" r="25400" b="24765"/>
                <wp:wrapThrough wrapText="bothSides">
                  <wp:wrapPolygon edited="0">
                    <wp:start x="0" y="0"/>
                    <wp:lineTo x="0" y="21540"/>
                    <wp:lineTo x="21600" y="21540"/>
                    <wp:lineTo x="21600" y="0"/>
                    <wp:lineTo x="0" y="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9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AC280" id="Oval 11" o:spid="_x0000_s1026" style="position:absolute;margin-left:219.9pt;margin-top:25.85pt;width:18pt;height:18.0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" fillcolor="#ddd [3204]" strokecolor="#6e6e6e [1604]" strokeweight="1pt">
                <v:stroke joinstyle="miter"/>
                <w10:wrap type="through"/>
              </v:oval>
            </w:pict>
          </mc:Fallback>
        </mc:AlternateContent>
      </w:r>
      <w:r w:rsidR="00EB47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5E5434" wp14:editId="26D15696">
                <wp:simplePos x="0" y="0"/>
                <wp:positionH relativeFrom="column">
                  <wp:posOffset>2450465</wp:posOffset>
                </wp:positionH>
                <wp:positionV relativeFrom="paragraph">
                  <wp:posOffset>328295</wp:posOffset>
                </wp:positionV>
                <wp:extent cx="228600" cy="229235"/>
                <wp:effectExtent l="0" t="0" r="25400" b="24765"/>
                <wp:wrapThrough wrapText="bothSides">
                  <wp:wrapPolygon edited="0">
                    <wp:start x="0" y="0"/>
                    <wp:lineTo x="0" y="21540"/>
                    <wp:lineTo x="21600" y="21540"/>
                    <wp:lineTo x="21600" y="0"/>
                    <wp:lineTo x="0" y="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9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886585" id="Oval 10" o:spid="_x0000_s1026" style="position:absolute;margin-left:192.95pt;margin-top:25.85pt;width:18pt;height:18.0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" fillcolor="#ddd [3204]" strokecolor="#6e6e6e [1604]" strokeweight="1pt">
                <v:stroke joinstyle="miter"/>
                <w10:wrap type="through"/>
              </v:oval>
            </w:pict>
          </mc:Fallback>
        </mc:AlternateContent>
      </w:r>
      <w:r w:rsidR="00EB47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F39088" wp14:editId="65FC9BA7">
                <wp:simplePos x="0" y="0"/>
                <wp:positionH relativeFrom="column">
                  <wp:posOffset>2108835</wp:posOffset>
                </wp:positionH>
                <wp:positionV relativeFrom="paragraph">
                  <wp:posOffset>327660</wp:posOffset>
                </wp:positionV>
                <wp:extent cx="228600" cy="229235"/>
                <wp:effectExtent l="0" t="0" r="25400" b="24765"/>
                <wp:wrapThrough wrapText="bothSides">
                  <wp:wrapPolygon edited="0">
                    <wp:start x="0" y="0"/>
                    <wp:lineTo x="0" y="21540"/>
                    <wp:lineTo x="21600" y="21540"/>
                    <wp:lineTo x="21600" y="0"/>
                    <wp:lineTo x="0" y="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9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47625" id="Oval 9" o:spid="_x0000_s1026" style="position:absolute;margin-left:166.05pt;margin-top:25.8pt;width:18pt;height:18.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" fillcolor="#ddd [3204]" strokecolor="#6e6e6e [1604]" strokeweight="1pt">
                <v:stroke joinstyle="miter"/>
                <w10:wrap type="through"/>
              </v:oval>
            </w:pict>
          </mc:Fallback>
        </mc:AlternateContent>
      </w:r>
    </w:p>
    <w:p w14:paraId="58BC2460" w14:textId="77777777" w:rsidR="00EB470E" w:rsidRDefault="00EB470E" w:rsidP="00787A90">
      <w:pPr>
        <w:spacing w:line="360" w:lineRule="auto"/>
        <w:ind w:firstLine="0"/>
      </w:pPr>
    </w:p>
    <w:p w14:paraId="44CC5DD4" w14:textId="77777777" w:rsidR="006958FE" w:rsidRPr="0069721B" w:rsidRDefault="006958FE" w:rsidP="006958FE">
      <w:pPr>
        <w:spacing w:line="360" w:lineRule="auto"/>
        <w:ind w:left="3600"/>
        <w:rPr>
          <w:sz w:val="22"/>
          <w:szCs w:val="22"/>
        </w:rPr>
      </w:pPr>
      <w:r w:rsidRPr="0069721B">
        <w:rPr>
          <w:sz w:val="22"/>
          <w:szCs w:val="22"/>
        </w:rPr>
        <w:t>Figure 1.1</w:t>
      </w:r>
    </w:p>
    <w:p w14:paraId="6F385785" w14:textId="2B7CCF64" w:rsidR="00155BF2" w:rsidRDefault="00EB470E" w:rsidP="006958FE">
      <w:pPr>
        <w:spacing w:line="360" w:lineRule="auto"/>
        <w:ind w:firstLine="0"/>
      </w:pPr>
      <w:r>
        <w:lastRenderedPageBreak/>
        <w:t xml:space="preserve">sequence of moves to a </w:t>
      </w:r>
      <w:r w:rsidR="00787A90">
        <w:t>reasonable</w:t>
      </w:r>
      <w:r>
        <w:t xml:space="preserve"> minimal depth. Ha</w:t>
      </w:r>
      <w:r w:rsidR="00787A90">
        <w:t>r</w:t>
      </w:r>
      <w:r>
        <w:t>dware evaluation and Hybrid software/hardware search which led to flexibility decisions.</w:t>
      </w:r>
      <w:r w:rsidR="006958FE">
        <w:t xml:space="preserve"> Deep Blue uses a</w:t>
      </w:r>
      <w:r w:rsidR="00BF53AE">
        <w:t xml:space="preserve"> parallel search algorithm with</w:t>
      </w:r>
      <w:r w:rsidR="006958FE">
        <w:t xml:space="preserve"> processor hierarchy</w:t>
      </w:r>
      <w:r w:rsidR="00BF53AE">
        <w:t xml:space="preserve"> </w:t>
      </w:r>
      <w:r w:rsidR="006958FE">
        <w:t xml:space="preserve">(seen in </w:t>
      </w:r>
      <w:r w:rsidR="006958FE" w:rsidRPr="0069721B">
        <w:rPr>
          <w:b/>
        </w:rPr>
        <w:t>Figure 1.1</w:t>
      </w:r>
      <w:r w:rsidR="006958FE">
        <w:t>)</w:t>
      </w:r>
      <w:r w:rsidR="00BF53AE">
        <w:t xml:space="preserve">, control distribution with centralized control of the parallel search at the master (SP node) since chess chips don’t have this functionality. This high level of controlled </w:t>
      </w:r>
      <w:r w:rsidR="0069721B">
        <w:t>p</w:t>
      </w:r>
      <w:r w:rsidR="00BF53AE">
        <w:t xml:space="preserve">arallelism is followed with these conditions, </w:t>
      </w:r>
      <w:r w:rsidR="00BF53AE" w:rsidRPr="0069721B">
        <w:rPr>
          <w:b/>
        </w:rPr>
        <w:t xml:space="preserve">Type </w:t>
      </w:r>
      <w:proofErr w:type="gramStart"/>
      <w:r w:rsidR="00BF53AE" w:rsidRPr="0069721B">
        <w:rPr>
          <w:b/>
        </w:rPr>
        <w:t>I</w:t>
      </w:r>
      <w:r w:rsidR="00BF53AE">
        <w:t>(</w:t>
      </w:r>
      <w:proofErr w:type="gramEnd"/>
      <w:r w:rsidR="00BF53AE">
        <w:t xml:space="preserve">PV nodes) </w:t>
      </w:r>
      <w:r w:rsidR="00BF53AE" w:rsidRPr="0069721B">
        <w:rPr>
          <w:b/>
        </w:rPr>
        <w:t>Good Type 2</w:t>
      </w:r>
      <w:r w:rsidR="00BF53AE">
        <w:t xml:space="preserve"> nodes and </w:t>
      </w:r>
      <w:r w:rsidR="00BF53AE" w:rsidRPr="0069721B">
        <w:rPr>
          <w:b/>
        </w:rPr>
        <w:t>Bad type 2</w:t>
      </w:r>
      <w:r w:rsidR="00BF53AE">
        <w:t xml:space="preserve"> nodes. </w:t>
      </w:r>
      <w:r w:rsidR="0069721B">
        <w:t xml:space="preserve">Synchronization is implemented </w:t>
      </w:r>
      <w:r w:rsidR="00BF53AE">
        <w:t xml:space="preserve">at Type 1 and type 2 nodes where the first move has to be </w:t>
      </w:r>
      <w:r w:rsidR="0069721B">
        <w:t>evaluated</w:t>
      </w:r>
      <w:r w:rsidR="00BF53AE">
        <w:t xml:space="preserve"> before parallelism is allowed. Evaluation Function is the core component of the next move generation and is composed of </w:t>
      </w:r>
      <w:r w:rsidR="0069721B">
        <w:t>essentially</w:t>
      </w:r>
      <w:r w:rsidR="00BF53AE">
        <w:t xml:space="preserve"> a sum of feature values, where initialization of feature values is done by the “</w:t>
      </w:r>
      <w:r w:rsidR="00BF53AE" w:rsidRPr="0069721B">
        <w:rPr>
          <w:b/>
        </w:rPr>
        <w:t xml:space="preserve">evaluation function </w:t>
      </w:r>
      <w:r w:rsidR="0069721B" w:rsidRPr="0069721B">
        <w:rPr>
          <w:b/>
        </w:rPr>
        <w:t>generator</w:t>
      </w:r>
      <w:r w:rsidR="0069721B">
        <w:t xml:space="preserve"> “</w:t>
      </w:r>
      <w:r w:rsidR="00BF53AE">
        <w:t>, a sub program that runs on the master SP node and is only run at the master node.</w:t>
      </w:r>
      <w:r w:rsidR="005549D6">
        <w:t xml:space="preserve"> To su</w:t>
      </w:r>
      <w:r w:rsidR="0069721B">
        <w:t>pport this massive computation</w:t>
      </w:r>
      <w:r w:rsidR="005549D6">
        <w:t xml:space="preserve"> several </w:t>
      </w:r>
      <w:r w:rsidR="0069721B">
        <w:t>registers</w:t>
      </w:r>
      <w:r w:rsidR="005549D6">
        <w:t xml:space="preserve"> are defined for move and state information</w:t>
      </w:r>
      <w:r w:rsidR="0069721B">
        <w:t xml:space="preserve"> </w:t>
      </w:r>
      <w:r w:rsidR="005549D6">
        <w:t>(see</w:t>
      </w:r>
      <w:r w:rsidR="0069721B">
        <w:t xml:space="preserve"> Pg:</w:t>
      </w:r>
      <w:r w:rsidR="005549D6">
        <w:t xml:space="preserve">74/75 in actual paper). </w:t>
      </w:r>
      <w:r w:rsidR="0069721B">
        <w:t>Finally,</w:t>
      </w:r>
      <w:r w:rsidR="005549D6">
        <w:t xml:space="preserve"> the most important of all is the “</w:t>
      </w:r>
      <w:r w:rsidR="005549D6" w:rsidRPr="0069721B">
        <w:rPr>
          <w:b/>
        </w:rPr>
        <w:t>Opening Book</w:t>
      </w:r>
      <w:r w:rsidR="005549D6">
        <w:t xml:space="preserve">” for Deep Blue which was created by grandmaster Joel and team, which consists of 4000 positions which emphasize what Deep Blue played well and the </w:t>
      </w:r>
      <w:r w:rsidR="0069721B">
        <w:t>“</w:t>
      </w:r>
      <w:r w:rsidR="005549D6" w:rsidRPr="0069721B">
        <w:rPr>
          <w:b/>
        </w:rPr>
        <w:t>Extended Book</w:t>
      </w:r>
      <w:r w:rsidR="0069721B">
        <w:t>”</w:t>
      </w:r>
      <w:r w:rsidR="005549D6">
        <w:t xml:space="preserve"> a database of moves that helps Deep Blue in the absence of Opening Book.</w:t>
      </w:r>
    </w:p>
    <w:p w14:paraId="2F4E8E49" w14:textId="77777777" w:rsidR="005549D6" w:rsidRDefault="005549D6" w:rsidP="006958FE">
      <w:pPr>
        <w:spacing w:line="360" w:lineRule="auto"/>
        <w:ind w:firstLine="0"/>
      </w:pPr>
    </w:p>
    <w:p w14:paraId="73B53FFD" w14:textId="0B64B2F7" w:rsidR="005549D6" w:rsidRDefault="005549D6" w:rsidP="006958FE">
      <w:pPr>
        <w:spacing w:line="360" w:lineRule="auto"/>
        <w:ind w:firstLine="0"/>
        <w:rPr>
          <w:b/>
        </w:rPr>
      </w:pPr>
      <w:r w:rsidRPr="005549D6">
        <w:rPr>
          <w:b/>
        </w:rPr>
        <w:t>Summary</w:t>
      </w:r>
    </w:p>
    <w:p w14:paraId="3132707E" w14:textId="43493FB0" w:rsidR="005549D6" w:rsidRPr="005549D6" w:rsidRDefault="005549D6" w:rsidP="006958FE">
      <w:pPr>
        <w:spacing w:line="360" w:lineRule="auto"/>
        <w:ind w:firstLine="0"/>
      </w:pPr>
      <w:r>
        <w:t>The suc</w:t>
      </w:r>
      <w:r w:rsidR="0069721B">
        <w:t xml:space="preserve">cess of such a </w:t>
      </w:r>
      <w:r>
        <w:t>massive system is attributed to several factors, a single-chip system, a massively parallel system with multiple levels of parallelism, a strong emphasis on search extensions, a complex evaluation function, and effective use of Grandmaster game database. There are many areas of improvements that could be made to this system in parall</w:t>
      </w:r>
      <w:r w:rsidR="0069721B">
        <w:t>el search efficiency, while</w:t>
      </w:r>
      <w:r>
        <w:t xml:space="preserve"> additional </w:t>
      </w:r>
      <w:r w:rsidR="0069721B">
        <w:t>p</w:t>
      </w:r>
      <w:r>
        <w:t>runing mechanisms might have significantly improved the search performance. There were several design decisions made in the progress of this Deep Blue II project based on availability, capacity, time</w:t>
      </w:r>
      <w:r w:rsidR="0069721B">
        <w:t xml:space="preserve"> which led to the massive success of this man made AI agent.</w:t>
      </w:r>
    </w:p>
    <w:sectPr w:rsidR="005549D6" w:rsidRPr="005549D6" w:rsidSect="00787A90">
      <w:headerReference w:type="default" r:id="rId9"/>
      <w:headerReference w:type="first" r:id="rId10"/>
      <w:pgSz w:w="12240" w:h="15840"/>
      <w:pgMar w:top="1440" w:right="1080" w:bottom="1440" w:left="108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6895D8" w14:textId="77777777" w:rsidR="00BE279A" w:rsidRDefault="00BE279A">
      <w:pPr>
        <w:spacing w:line="240" w:lineRule="auto"/>
      </w:pPr>
      <w:r>
        <w:separator/>
      </w:r>
    </w:p>
  </w:endnote>
  <w:endnote w:type="continuationSeparator" w:id="0">
    <w:p w14:paraId="25D81837" w14:textId="77777777" w:rsidR="00BE279A" w:rsidRDefault="00BE27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F6B165" w14:textId="77777777" w:rsidR="00BE279A" w:rsidRDefault="00BE279A">
      <w:pPr>
        <w:spacing w:line="240" w:lineRule="auto"/>
      </w:pPr>
      <w:r>
        <w:separator/>
      </w:r>
    </w:p>
  </w:footnote>
  <w:footnote w:type="continuationSeparator" w:id="0">
    <w:p w14:paraId="4BC316A9" w14:textId="77777777" w:rsidR="00BE279A" w:rsidRDefault="00BE27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95A05" w14:textId="77777777" w:rsidR="00080C97" w:rsidRDefault="00BE279A">
    <w:pPr>
      <w:pStyle w:val="Header"/>
    </w:pPr>
    <w:sdt>
      <w:sdtPr>
        <w:alias w:val="Last Name:"/>
        <w:tag w:val="Last Name:"/>
        <w:id w:val="-1527718599"/>
        <w:placeholder>
          <w:docPart w:val="CAC405E27C632F4FA6594837CC321DC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6213D2">
          <w:t>Tejasvi Nuthalapati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768E6">
      <w:rPr>
        <w:noProof/>
      </w:rPr>
      <w:t>2</w:t>
    </w:r>
    <w:r w:rsidR="00EC2FE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477B3" w14:textId="77777777" w:rsidR="00080C97" w:rsidRDefault="00BE279A">
    <w:pPr>
      <w:pStyle w:val="Header"/>
    </w:pPr>
    <w:sdt>
      <w:sdtPr>
        <w:alias w:val="Last Name:"/>
        <w:tag w:val="Last Name:"/>
        <w:id w:val="1256091199"/>
        <w:placeholder>
          <w:docPart w:val="97A2A2A65CE8B341B972F673133929C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6213D2">
          <w:t>Tejasvi Nuthalapati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768E6">
      <w:rPr>
        <w:noProof/>
      </w:rPr>
      <w:t>1</w:t>
    </w:r>
    <w:r w:rsidR="00EC2FE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5B1B5787"/>
    <w:multiLevelType w:val="multilevel"/>
    <w:tmpl w:val="4572ABF8"/>
    <w:numStyleLink w:val="MLAOutline"/>
  </w:abstractNum>
  <w:abstractNum w:abstractNumId="16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66535670"/>
    <w:multiLevelType w:val="hybridMultilevel"/>
    <w:tmpl w:val="ABC06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5"/>
  </w:num>
  <w:num w:numId="14">
    <w:abstractNumId w:val="13"/>
  </w:num>
  <w:num w:numId="15">
    <w:abstractNumId w:val="10"/>
  </w:num>
  <w:num w:numId="16">
    <w:abstractNumId w:val="12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3D2"/>
    <w:rsid w:val="00080C97"/>
    <w:rsid w:val="00155BF2"/>
    <w:rsid w:val="0034643D"/>
    <w:rsid w:val="003E748F"/>
    <w:rsid w:val="004C03E1"/>
    <w:rsid w:val="005549D6"/>
    <w:rsid w:val="006213D2"/>
    <w:rsid w:val="006958FE"/>
    <w:rsid w:val="0069721B"/>
    <w:rsid w:val="006A64A8"/>
    <w:rsid w:val="00787A90"/>
    <w:rsid w:val="007D4B2F"/>
    <w:rsid w:val="00965112"/>
    <w:rsid w:val="00A768E6"/>
    <w:rsid w:val="00AB1E45"/>
    <w:rsid w:val="00B82F8F"/>
    <w:rsid w:val="00BD3A4E"/>
    <w:rsid w:val="00BE279A"/>
    <w:rsid w:val="00BF53AE"/>
    <w:rsid w:val="00C26420"/>
    <w:rsid w:val="00CF0B2F"/>
    <w:rsid w:val="00EB470E"/>
    <w:rsid w:val="00EC2FE4"/>
    <w:rsid w:val="00F2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94F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paragraph" w:styleId="ListParagraph">
    <w:name w:val="List Paragraph"/>
    <w:basedOn w:val="Normal"/>
    <w:uiPriority w:val="34"/>
    <w:unhideWhenUsed/>
    <w:qFormat/>
    <w:rsid w:val="00CF0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tnuthalapati/Library/Containers/com.microsoft.Word/Data/Library/Caches/1033/TM03984841/MLA%20style%20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AC405E27C632F4FA6594837CC321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E68DD-ABCD-734B-B8A9-9E81291A64AC}"/>
      </w:docPartPr>
      <w:docPartBody>
        <w:p w:rsidR="00807EB3" w:rsidRDefault="003B4064">
          <w:pPr>
            <w:pStyle w:val="CAC405E27C632F4FA6594837CC321DC4"/>
          </w:pPr>
          <w:r>
            <w:t>[Last Name]</w:t>
          </w:r>
        </w:p>
      </w:docPartBody>
    </w:docPart>
    <w:docPart>
      <w:docPartPr>
        <w:name w:val="97A2A2A65CE8B341B972F67313392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0A0DE-A0EE-F04E-B9C1-85430770D991}"/>
      </w:docPartPr>
      <w:docPartBody>
        <w:p w:rsidR="00807EB3" w:rsidRDefault="003B4064">
          <w:pPr>
            <w:pStyle w:val="97A2A2A65CE8B341B972F673133929C2"/>
          </w:pPr>
          <w:r>
            <w:t>[Last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64"/>
    <w:rsid w:val="003B4064"/>
    <w:rsid w:val="00807EB3"/>
    <w:rsid w:val="00DB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EBE017F4053642B908D43A2535175D">
    <w:name w:val="F7EBE017F4053642B908D43A2535175D"/>
  </w:style>
  <w:style w:type="paragraph" w:customStyle="1" w:styleId="79C2B38E524260428F018BA07C1CB96A">
    <w:name w:val="79C2B38E524260428F018BA07C1CB96A"/>
  </w:style>
  <w:style w:type="paragraph" w:customStyle="1" w:styleId="731E917E10F0584F9F94F74F91C84686">
    <w:name w:val="731E917E10F0584F9F94F74F91C84686"/>
  </w:style>
  <w:style w:type="paragraph" w:customStyle="1" w:styleId="51E828F58A262843B72A07DB3976D491">
    <w:name w:val="51E828F58A262843B72A07DB3976D491"/>
  </w:style>
  <w:style w:type="paragraph" w:customStyle="1" w:styleId="569354DE86D6C043A37E158184221F83">
    <w:name w:val="569354DE86D6C043A37E158184221F83"/>
  </w:style>
  <w:style w:type="paragraph" w:customStyle="1" w:styleId="AB1EC8AF9994CC4F9029651B5AD0DF1D">
    <w:name w:val="AB1EC8AF9994CC4F9029651B5AD0DF1D"/>
  </w:style>
  <w:style w:type="character" w:styleId="Emphasis">
    <w:name w:val="Emphasis"/>
    <w:basedOn w:val="DefaultParagraphFont"/>
    <w:uiPriority w:val="3"/>
    <w:qFormat/>
    <w:rPr>
      <w:i/>
      <w:iCs/>
    </w:rPr>
  </w:style>
  <w:style w:type="paragraph" w:customStyle="1" w:styleId="9B23B9B0DDC8F94198A5545333E94B83">
    <w:name w:val="9B23B9B0DDC8F94198A5545333E94B83"/>
  </w:style>
  <w:style w:type="paragraph" w:customStyle="1" w:styleId="0ECD8A073A5B724EB4C608BA2081E608">
    <w:name w:val="0ECD8A073A5B724EB4C608BA2081E608"/>
  </w:style>
  <w:style w:type="paragraph" w:customStyle="1" w:styleId="0A0F834A6B777344B4520223F1F22D75">
    <w:name w:val="0A0F834A6B777344B4520223F1F22D75"/>
  </w:style>
  <w:style w:type="paragraph" w:customStyle="1" w:styleId="9EAABB0DE344F549B0A75421DA1417C4">
    <w:name w:val="9EAABB0DE344F549B0A75421DA1417C4"/>
  </w:style>
  <w:style w:type="paragraph" w:customStyle="1" w:styleId="646AD75E34C7B84CB0DE9316E0392E6B">
    <w:name w:val="646AD75E34C7B84CB0DE9316E0392E6B"/>
  </w:style>
  <w:style w:type="paragraph" w:customStyle="1" w:styleId="1093F265A915164EA23A97D7168FC1AE">
    <w:name w:val="1093F265A915164EA23A97D7168FC1AE"/>
  </w:style>
  <w:style w:type="paragraph" w:customStyle="1" w:styleId="82537930A7D40948BE33C49DCB55CB68">
    <w:name w:val="82537930A7D40948BE33C49DCB55CB68"/>
  </w:style>
  <w:style w:type="paragraph" w:customStyle="1" w:styleId="74CFFCFB8929F7448CF3082563A23188">
    <w:name w:val="74CFFCFB8929F7448CF3082563A23188"/>
  </w:style>
  <w:style w:type="paragraph" w:customStyle="1" w:styleId="D592BAE2F0F51C46A841A7D6E9A30334">
    <w:name w:val="D592BAE2F0F51C46A841A7D6E9A30334"/>
  </w:style>
  <w:style w:type="paragraph" w:customStyle="1" w:styleId="CD96144849B438468E665E26EA9AB527">
    <w:name w:val="CD96144849B438468E665E26EA9AB527"/>
  </w:style>
  <w:style w:type="paragraph" w:customStyle="1" w:styleId="7EF5CC2F03DFA4418EA70D1BE163FCD8">
    <w:name w:val="7EF5CC2F03DFA4418EA70D1BE163FCD8"/>
  </w:style>
  <w:style w:type="paragraph" w:customStyle="1" w:styleId="9D3BFA17781FC348B94018599FE736BA">
    <w:name w:val="9D3BFA17781FC348B94018599FE736BA"/>
  </w:style>
  <w:style w:type="paragraph" w:customStyle="1" w:styleId="758053C58EB3D34FBF11569936483303">
    <w:name w:val="758053C58EB3D34FBF11569936483303"/>
  </w:style>
  <w:style w:type="paragraph" w:customStyle="1" w:styleId="AE71FF19A5A70D4A9C27C56FE448A82F">
    <w:name w:val="AE71FF19A5A70D4A9C27C56FE448A82F"/>
  </w:style>
  <w:style w:type="paragraph" w:customStyle="1" w:styleId="C34F10E171546947BE0A92975833559B">
    <w:name w:val="C34F10E171546947BE0A92975833559B"/>
  </w:style>
  <w:style w:type="paragraph" w:customStyle="1" w:styleId="8F4BF77C619A094D843B2858764140D7">
    <w:name w:val="8F4BF77C619A094D843B2858764140D7"/>
  </w:style>
  <w:style w:type="paragraph" w:customStyle="1" w:styleId="CA64B82A6B80B74FA3B92EB75AA76215">
    <w:name w:val="CA64B82A6B80B74FA3B92EB75AA76215"/>
  </w:style>
  <w:style w:type="paragraph" w:customStyle="1" w:styleId="17A7D59C3BD42E4EB020C2A32ADB099D">
    <w:name w:val="17A7D59C3BD42E4EB020C2A32ADB099D"/>
  </w:style>
  <w:style w:type="paragraph" w:customStyle="1" w:styleId="4252768632B3A149B4DC4095CB51CCA4">
    <w:name w:val="4252768632B3A149B4DC4095CB51CCA4"/>
  </w:style>
  <w:style w:type="paragraph" w:customStyle="1" w:styleId="681D3025F8C82D4EA846DC56720E9218">
    <w:name w:val="681D3025F8C82D4EA846DC56720E9218"/>
  </w:style>
  <w:style w:type="paragraph" w:customStyle="1" w:styleId="43BBC36191F3654F8D6FDE09F6DDBE7A">
    <w:name w:val="43BBC36191F3654F8D6FDE09F6DDBE7A"/>
  </w:style>
  <w:style w:type="paragraph" w:customStyle="1" w:styleId="F0E52654E4F78F46831499C72E0143D6">
    <w:name w:val="F0E52654E4F78F46831499C72E0143D6"/>
  </w:style>
  <w:style w:type="paragraph" w:customStyle="1" w:styleId="BF1D368C94627E46B75461E374882CD2">
    <w:name w:val="BF1D368C94627E46B75461E374882CD2"/>
  </w:style>
  <w:style w:type="paragraph" w:customStyle="1" w:styleId="CCF28FA0BBA69C47922A8E91DA8F94E8">
    <w:name w:val="CCF28FA0BBA69C47922A8E91DA8F94E8"/>
  </w:style>
  <w:style w:type="paragraph" w:customStyle="1" w:styleId="54526CCF2EEBA741B74AC2E315C1909E">
    <w:name w:val="54526CCF2EEBA741B74AC2E315C1909E"/>
  </w:style>
  <w:style w:type="paragraph" w:customStyle="1" w:styleId="CAC405E27C632F4FA6594837CC321DC4">
    <w:name w:val="CAC405E27C632F4FA6594837CC321DC4"/>
  </w:style>
  <w:style w:type="paragraph" w:customStyle="1" w:styleId="97A2A2A65CE8B341B972F673133929C2">
    <w:name w:val="97A2A2A65CE8B341B972F673133929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Tejasvi Nuthalapati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E1F954-D400-3B4B-A2AD-3A4C11B87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research paper.dotx</Template>
  <TotalTime>75</TotalTime>
  <Pages>2</Pages>
  <Words>585</Words>
  <Characters>3335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2017-08-26T22:20:00Z</dcterms:created>
  <dcterms:modified xsi:type="dcterms:W3CDTF">2017-08-26T23:41:00Z</dcterms:modified>
</cp:coreProperties>
</file>